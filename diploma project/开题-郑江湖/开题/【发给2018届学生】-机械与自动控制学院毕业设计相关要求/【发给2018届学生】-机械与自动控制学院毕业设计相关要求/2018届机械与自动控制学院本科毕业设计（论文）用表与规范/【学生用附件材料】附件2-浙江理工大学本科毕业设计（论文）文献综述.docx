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9A6" w:rsidRPr="0034651F" w:rsidRDefault="008A69A6" w:rsidP="0034651F">
      <w:pPr>
        <w:spacing w:line="240" w:lineRule="auto"/>
        <w:ind w:firstLine="0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34651F">
        <w:rPr>
          <w:rFonts w:ascii="Times New Roman" w:eastAsia="黑体" w:hAnsi="Times New Roman" w:cs="黑体" w:hint="eastAsia"/>
          <w:sz w:val="32"/>
          <w:szCs w:val="32"/>
        </w:rPr>
        <w:t>浙江理工大学本科毕业设计（论文）文献综述报告</w:t>
      </w:r>
    </w:p>
    <w:p w:rsidR="008A69A6" w:rsidRPr="001B117B" w:rsidRDefault="008A69A6" w:rsidP="001B117B">
      <w:pPr>
        <w:jc w:val="center"/>
        <w:rPr>
          <w:rFonts w:cs="Times New Roman"/>
        </w:rPr>
      </w:pP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621"/>
        <w:gridCol w:w="4111"/>
        <w:gridCol w:w="1701"/>
        <w:gridCol w:w="1665"/>
      </w:tblGrid>
      <w:tr w:rsidR="008A69A6" w:rsidRPr="00F25BFA">
        <w:trPr>
          <w:trHeight w:val="605"/>
          <w:jc w:val="center"/>
        </w:trPr>
        <w:tc>
          <w:tcPr>
            <w:tcW w:w="1701" w:type="dxa"/>
            <w:gridSpan w:val="2"/>
            <w:vAlign w:val="center"/>
          </w:tcPr>
          <w:p w:rsidR="008A69A6" w:rsidRPr="00F25BFA" w:rsidRDefault="008A69A6" w:rsidP="003D58CD">
            <w:pPr>
              <w:rPr>
                <w:rFonts w:cs="Times New Roman"/>
              </w:rPr>
            </w:pPr>
            <w:r w:rsidRPr="00F25BFA">
              <w:rPr>
                <w:rFonts w:hint="eastAsia"/>
              </w:rPr>
              <w:t>班</w:t>
            </w:r>
            <w:r w:rsidRPr="00F25BFA">
              <w:t xml:space="preserve">  </w:t>
            </w:r>
            <w:r w:rsidRPr="00F25BFA">
              <w:rPr>
                <w:rFonts w:hint="eastAsia"/>
              </w:rPr>
              <w:t>级</w:t>
            </w:r>
          </w:p>
        </w:tc>
        <w:tc>
          <w:tcPr>
            <w:tcW w:w="4111" w:type="dxa"/>
            <w:vAlign w:val="center"/>
          </w:tcPr>
          <w:p w:rsidR="008A69A6" w:rsidRPr="00F25BFA" w:rsidRDefault="008A69A6" w:rsidP="008A69A6">
            <w:pPr>
              <w:ind w:firstLineChars="100" w:firstLine="31680"/>
              <w:rPr>
                <w:rFonts w:cs="Times New Roman"/>
              </w:rPr>
            </w:pPr>
          </w:p>
        </w:tc>
        <w:tc>
          <w:tcPr>
            <w:tcW w:w="1701" w:type="dxa"/>
            <w:vAlign w:val="center"/>
          </w:tcPr>
          <w:p w:rsidR="008A69A6" w:rsidRPr="00F25BFA" w:rsidRDefault="008A69A6" w:rsidP="003D58CD">
            <w:pPr>
              <w:rPr>
                <w:rFonts w:cs="Times New Roman"/>
              </w:rPr>
            </w:pPr>
            <w:r w:rsidRPr="00F25BFA">
              <w:rPr>
                <w:rFonts w:hint="eastAsia"/>
              </w:rPr>
              <w:t>姓</w:t>
            </w:r>
            <w:r w:rsidRPr="00F25BFA">
              <w:t xml:space="preserve">   </w:t>
            </w:r>
            <w:r w:rsidRPr="00F25BFA">
              <w:rPr>
                <w:rFonts w:hint="eastAsia"/>
              </w:rPr>
              <w:t>名</w:t>
            </w:r>
          </w:p>
        </w:tc>
        <w:tc>
          <w:tcPr>
            <w:tcW w:w="1665" w:type="dxa"/>
            <w:vAlign w:val="center"/>
          </w:tcPr>
          <w:p w:rsidR="008A69A6" w:rsidRPr="00F25BFA" w:rsidRDefault="008A69A6" w:rsidP="008A69A6">
            <w:pPr>
              <w:ind w:firstLineChars="100" w:firstLine="31680"/>
              <w:rPr>
                <w:rFonts w:cs="Times New Roman"/>
              </w:rPr>
            </w:pPr>
          </w:p>
        </w:tc>
      </w:tr>
      <w:tr w:rsidR="008A69A6" w:rsidRPr="00F25BFA">
        <w:trPr>
          <w:trHeight w:val="712"/>
          <w:jc w:val="center"/>
        </w:trPr>
        <w:tc>
          <w:tcPr>
            <w:tcW w:w="1701" w:type="dxa"/>
            <w:gridSpan w:val="2"/>
            <w:vAlign w:val="center"/>
          </w:tcPr>
          <w:p w:rsidR="008A69A6" w:rsidRPr="00F25BFA" w:rsidRDefault="008A69A6" w:rsidP="003D58CD">
            <w:pPr>
              <w:rPr>
                <w:rFonts w:cs="Times New Roman"/>
              </w:rPr>
            </w:pPr>
            <w:r w:rsidRPr="00F25BFA">
              <w:rPr>
                <w:rFonts w:hint="eastAsia"/>
              </w:rPr>
              <w:t>课题名称</w:t>
            </w:r>
          </w:p>
        </w:tc>
        <w:tc>
          <w:tcPr>
            <w:tcW w:w="7477" w:type="dxa"/>
            <w:gridSpan w:val="3"/>
            <w:vAlign w:val="center"/>
          </w:tcPr>
          <w:p w:rsidR="008A69A6" w:rsidRPr="00F25BFA" w:rsidRDefault="008A69A6" w:rsidP="00A215AC">
            <w:pPr>
              <w:jc w:val="center"/>
              <w:rPr>
                <w:rFonts w:cs="Times New Roman"/>
              </w:rPr>
            </w:pPr>
          </w:p>
        </w:tc>
      </w:tr>
      <w:tr w:rsidR="008A69A6" w:rsidRPr="00F25BFA">
        <w:trPr>
          <w:cantSplit/>
          <w:trHeight w:val="6516"/>
          <w:jc w:val="center"/>
        </w:trPr>
        <w:tc>
          <w:tcPr>
            <w:tcW w:w="9178" w:type="dxa"/>
            <w:gridSpan w:val="5"/>
          </w:tcPr>
          <w:p w:rsidR="008A69A6" w:rsidRPr="00E045BF" w:rsidRDefault="008A69A6" w:rsidP="00E045BF">
            <w:pPr>
              <w:pStyle w:val="BodyTextFirstIndent2"/>
              <w:spacing w:line="440" w:lineRule="exact"/>
              <w:ind w:firstLine="0"/>
              <w:rPr>
                <w:rFonts w:cs="Times New Roman"/>
                <w:spacing w:val="4"/>
              </w:rPr>
            </w:pPr>
            <w:r>
              <w:rPr>
                <w:rFonts w:hint="eastAsia"/>
              </w:rPr>
              <w:t>（要求查阅文献</w:t>
            </w:r>
            <w:r>
              <w:t>10</w:t>
            </w:r>
            <w:r>
              <w:rPr>
                <w:rFonts w:hint="eastAsia"/>
              </w:rPr>
              <w:t>篇以上（至少</w:t>
            </w:r>
            <w:r>
              <w:t>2</w:t>
            </w:r>
            <w:r>
              <w:rPr>
                <w:rFonts w:hint="eastAsia"/>
              </w:rPr>
              <w:t>篇以上外文原文文献），在查阅文献和调研的基础上，按要求撰写文献综述报告。文献综述正文至少在</w:t>
            </w:r>
            <w:r>
              <w:t>2000</w:t>
            </w:r>
            <w:r>
              <w:rPr>
                <w:rFonts w:hint="eastAsia"/>
              </w:rPr>
              <w:t>字数以上。文献综述报告的左上角注明“文献综述报告”字样，此外，综述正文前需有题目，在题目下注明专业班级及学生姓名。）</w:t>
            </w:r>
          </w:p>
        </w:tc>
      </w:tr>
      <w:tr w:rsidR="008A69A6" w:rsidRPr="00F25BFA">
        <w:trPr>
          <w:trHeight w:val="3267"/>
          <w:jc w:val="center"/>
        </w:trPr>
        <w:tc>
          <w:tcPr>
            <w:tcW w:w="1080" w:type="dxa"/>
            <w:vAlign w:val="center"/>
          </w:tcPr>
          <w:p w:rsidR="008A69A6" w:rsidRDefault="008A69A6" w:rsidP="0034651F">
            <w:pPr>
              <w:ind w:firstLine="0"/>
              <w:jc w:val="center"/>
              <w:rPr>
                <w:rFonts w:cs="Times New Roman"/>
              </w:rPr>
            </w:pPr>
            <w:r w:rsidRPr="00F25BFA">
              <w:rPr>
                <w:rFonts w:hint="eastAsia"/>
              </w:rPr>
              <w:t>指导</w:t>
            </w:r>
          </w:p>
          <w:p w:rsidR="008A69A6" w:rsidRPr="00F25BFA" w:rsidRDefault="008A69A6" w:rsidP="0034651F">
            <w:pPr>
              <w:ind w:firstLine="0"/>
              <w:jc w:val="center"/>
              <w:rPr>
                <w:rFonts w:cs="Times New Roman"/>
              </w:rPr>
            </w:pPr>
            <w:r w:rsidRPr="00F25BFA">
              <w:rPr>
                <w:rFonts w:hint="eastAsia"/>
              </w:rPr>
              <w:t>教师</w:t>
            </w:r>
          </w:p>
          <w:p w:rsidR="008A69A6" w:rsidRPr="00F25BFA" w:rsidRDefault="008A69A6" w:rsidP="0034651F">
            <w:pPr>
              <w:jc w:val="center"/>
              <w:rPr>
                <w:rFonts w:cs="Times New Roman"/>
              </w:rPr>
            </w:pPr>
          </w:p>
          <w:p w:rsidR="008A69A6" w:rsidRDefault="008A69A6" w:rsidP="0034651F">
            <w:pPr>
              <w:ind w:firstLine="0"/>
              <w:jc w:val="center"/>
              <w:rPr>
                <w:rFonts w:cs="Times New Roman"/>
              </w:rPr>
            </w:pPr>
            <w:r w:rsidRPr="00F25BFA">
              <w:rPr>
                <w:rFonts w:hint="eastAsia"/>
              </w:rPr>
              <w:t>审批</w:t>
            </w:r>
          </w:p>
          <w:p w:rsidR="008A69A6" w:rsidRPr="00F25BFA" w:rsidRDefault="008A69A6" w:rsidP="0034651F">
            <w:pPr>
              <w:ind w:firstLine="0"/>
              <w:jc w:val="center"/>
              <w:rPr>
                <w:rFonts w:cs="Times New Roman"/>
              </w:rPr>
            </w:pPr>
            <w:r w:rsidRPr="00F25BFA">
              <w:rPr>
                <w:rFonts w:hint="eastAsia"/>
              </w:rPr>
              <w:t>意见</w:t>
            </w:r>
          </w:p>
        </w:tc>
        <w:tc>
          <w:tcPr>
            <w:tcW w:w="8098" w:type="dxa"/>
            <w:gridSpan w:val="4"/>
          </w:tcPr>
          <w:p w:rsidR="008A69A6" w:rsidRPr="00F25BFA" w:rsidRDefault="008A69A6" w:rsidP="00C70AE6">
            <w:pPr>
              <w:ind w:firstLine="0"/>
              <w:rPr>
                <w:rFonts w:cs="Times New Roman"/>
              </w:rPr>
            </w:pPr>
          </w:p>
          <w:p w:rsidR="008A69A6" w:rsidRPr="00F25BFA" w:rsidRDefault="008A69A6" w:rsidP="00C70AE6">
            <w:pPr>
              <w:ind w:firstLine="0"/>
              <w:rPr>
                <w:rFonts w:cs="Times New Roman"/>
              </w:rPr>
            </w:pPr>
          </w:p>
          <w:p w:rsidR="008A69A6" w:rsidRPr="00F25BFA" w:rsidRDefault="008A69A6" w:rsidP="00C70AE6">
            <w:pPr>
              <w:ind w:firstLine="0"/>
              <w:rPr>
                <w:rFonts w:cs="Times New Roman"/>
              </w:rPr>
            </w:pPr>
          </w:p>
          <w:p w:rsidR="008A69A6" w:rsidRPr="00F25BFA" w:rsidRDefault="008A69A6" w:rsidP="00C70AE6">
            <w:pPr>
              <w:ind w:firstLine="0"/>
              <w:rPr>
                <w:rFonts w:cs="Times New Roman"/>
              </w:rPr>
            </w:pPr>
          </w:p>
          <w:p w:rsidR="008A69A6" w:rsidRPr="00F25BFA" w:rsidRDefault="008A69A6" w:rsidP="003D58CD">
            <w:pPr>
              <w:rPr>
                <w:rFonts w:cs="Times New Roman"/>
              </w:rPr>
            </w:pPr>
            <w:r w:rsidRPr="00F25BFA">
              <w:rPr>
                <w:rFonts w:hint="eastAsia"/>
              </w:rPr>
              <w:t>签名：</w:t>
            </w:r>
          </w:p>
          <w:p w:rsidR="008A69A6" w:rsidRPr="00F25BFA" w:rsidRDefault="008A69A6" w:rsidP="003D58CD">
            <w:pPr>
              <w:rPr>
                <w:rFonts w:cs="Times New Roman"/>
              </w:rPr>
            </w:pPr>
          </w:p>
          <w:p w:rsidR="008A69A6" w:rsidRPr="00F25BFA" w:rsidRDefault="008A69A6" w:rsidP="003D58CD">
            <w:pPr>
              <w:rPr>
                <w:rFonts w:cs="Times New Roman"/>
              </w:rPr>
            </w:pPr>
            <w:r w:rsidRPr="00F25BFA">
              <w:t xml:space="preserve">                                            </w:t>
            </w:r>
            <w:r w:rsidRPr="00F25BFA">
              <w:rPr>
                <w:rFonts w:hint="eastAsia"/>
              </w:rPr>
              <w:t>年</w:t>
            </w:r>
            <w:r w:rsidRPr="00F25BFA">
              <w:t xml:space="preserve">    </w:t>
            </w:r>
            <w:r w:rsidRPr="00F25BFA">
              <w:rPr>
                <w:rFonts w:hint="eastAsia"/>
              </w:rPr>
              <w:t>月</w:t>
            </w:r>
            <w:r w:rsidRPr="00F25BFA">
              <w:t xml:space="preserve">    </w:t>
            </w:r>
            <w:r w:rsidRPr="00F25BFA">
              <w:rPr>
                <w:rFonts w:hint="eastAsia"/>
              </w:rPr>
              <w:t>日</w:t>
            </w:r>
          </w:p>
        </w:tc>
      </w:tr>
    </w:tbl>
    <w:p w:rsidR="008A69A6" w:rsidRPr="00EF7D85" w:rsidRDefault="008A69A6" w:rsidP="0034651F">
      <w:pPr>
        <w:jc w:val="center"/>
        <w:rPr>
          <w:rFonts w:cs="Times New Roman"/>
        </w:rPr>
      </w:pPr>
    </w:p>
    <w:sectPr w:rsidR="008A69A6" w:rsidRPr="00EF7D85" w:rsidSect="001B117B">
      <w:footerReference w:type="default" r:id="rId7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9A6" w:rsidRDefault="008A69A6" w:rsidP="003D58C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A69A6" w:rsidRDefault="008A69A6" w:rsidP="003D58C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A6" w:rsidRDefault="008A69A6" w:rsidP="001E68B4">
    <w:pPr>
      <w:pStyle w:val="Footer"/>
      <w:jc w:val="center"/>
      <w:rPr>
        <w:rStyle w:val="PageNumber"/>
        <w:rFonts w:cs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A69A6" w:rsidRDefault="008A69A6" w:rsidP="003D58CD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9A6" w:rsidRDefault="008A69A6" w:rsidP="003D58C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A69A6" w:rsidRDefault="008A69A6" w:rsidP="003D58C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8824717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bCs w:val="0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386D07"/>
    <w:multiLevelType w:val="hybridMultilevel"/>
    <w:tmpl w:val="B12EC674"/>
    <w:lvl w:ilvl="0" w:tplc="39A25A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C6187"/>
    <w:multiLevelType w:val="multilevel"/>
    <w:tmpl w:val="FA3465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C816596"/>
    <w:multiLevelType w:val="hybridMultilevel"/>
    <w:tmpl w:val="0C081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nsid w:val="210A2C29"/>
    <w:multiLevelType w:val="hybridMultilevel"/>
    <w:tmpl w:val="584A7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A511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9596598"/>
    <w:multiLevelType w:val="hybridMultilevel"/>
    <w:tmpl w:val="F334AFFA"/>
    <w:lvl w:ilvl="0" w:tplc="6000582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D869D5"/>
    <w:multiLevelType w:val="multilevel"/>
    <w:tmpl w:val="B240E6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55A770A"/>
    <w:multiLevelType w:val="hybridMultilevel"/>
    <w:tmpl w:val="B66273C4"/>
    <w:lvl w:ilvl="0" w:tplc="D30CFF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684D6E"/>
    <w:multiLevelType w:val="hybridMultilevel"/>
    <w:tmpl w:val="A4C838B6"/>
    <w:lvl w:ilvl="0" w:tplc="08B0AC76">
      <w:start w:val="1"/>
      <w:numFmt w:val="decimal"/>
      <w:pStyle w:val="Heading1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0138"/>
    <w:multiLevelType w:val="hybridMultilevel"/>
    <w:tmpl w:val="6B54EE54"/>
    <w:lvl w:ilvl="0" w:tplc="FF8C4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272D"/>
    <w:rsid w:val="0005601B"/>
    <w:rsid w:val="000A024F"/>
    <w:rsid w:val="000A237A"/>
    <w:rsid w:val="000A7234"/>
    <w:rsid w:val="000E4468"/>
    <w:rsid w:val="00101CCA"/>
    <w:rsid w:val="00137527"/>
    <w:rsid w:val="00142FC7"/>
    <w:rsid w:val="00146117"/>
    <w:rsid w:val="0017675B"/>
    <w:rsid w:val="001804F5"/>
    <w:rsid w:val="001A183A"/>
    <w:rsid w:val="001B117B"/>
    <w:rsid w:val="001E68B4"/>
    <w:rsid w:val="001F6503"/>
    <w:rsid w:val="00226781"/>
    <w:rsid w:val="0023498E"/>
    <w:rsid w:val="00275581"/>
    <w:rsid w:val="00293B18"/>
    <w:rsid w:val="002C012E"/>
    <w:rsid w:val="0033009F"/>
    <w:rsid w:val="0034651F"/>
    <w:rsid w:val="003639B6"/>
    <w:rsid w:val="003B5A7D"/>
    <w:rsid w:val="003D2F43"/>
    <w:rsid w:val="003D58CD"/>
    <w:rsid w:val="003E19CB"/>
    <w:rsid w:val="00453DBC"/>
    <w:rsid w:val="0047444E"/>
    <w:rsid w:val="00476DF7"/>
    <w:rsid w:val="00495415"/>
    <w:rsid w:val="004D1B1C"/>
    <w:rsid w:val="004E100D"/>
    <w:rsid w:val="004E4F2C"/>
    <w:rsid w:val="00521ECB"/>
    <w:rsid w:val="00531DFB"/>
    <w:rsid w:val="005C5930"/>
    <w:rsid w:val="005D547F"/>
    <w:rsid w:val="006137D4"/>
    <w:rsid w:val="0067134B"/>
    <w:rsid w:val="0067262D"/>
    <w:rsid w:val="006B148E"/>
    <w:rsid w:val="006B1EA9"/>
    <w:rsid w:val="006D3516"/>
    <w:rsid w:val="00736E20"/>
    <w:rsid w:val="007620AE"/>
    <w:rsid w:val="0077725B"/>
    <w:rsid w:val="00790355"/>
    <w:rsid w:val="007B389A"/>
    <w:rsid w:val="007C1EE1"/>
    <w:rsid w:val="007C7033"/>
    <w:rsid w:val="0083245F"/>
    <w:rsid w:val="00833197"/>
    <w:rsid w:val="00851457"/>
    <w:rsid w:val="008723BC"/>
    <w:rsid w:val="008A69A6"/>
    <w:rsid w:val="008A71FC"/>
    <w:rsid w:val="008B4E03"/>
    <w:rsid w:val="008B5F6B"/>
    <w:rsid w:val="008F0699"/>
    <w:rsid w:val="0092779B"/>
    <w:rsid w:val="0098772A"/>
    <w:rsid w:val="009B080D"/>
    <w:rsid w:val="009C555D"/>
    <w:rsid w:val="009C764E"/>
    <w:rsid w:val="009E4308"/>
    <w:rsid w:val="00A00059"/>
    <w:rsid w:val="00A004F8"/>
    <w:rsid w:val="00A125AC"/>
    <w:rsid w:val="00A17E4D"/>
    <w:rsid w:val="00A215AC"/>
    <w:rsid w:val="00A238FF"/>
    <w:rsid w:val="00A23AE8"/>
    <w:rsid w:val="00A41496"/>
    <w:rsid w:val="00A97A04"/>
    <w:rsid w:val="00AA4CD4"/>
    <w:rsid w:val="00AE0558"/>
    <w:rsid w:val="00B31682"/>
    <w:rsid w:val="00B61181"/>
    <w:rsid w:val="00B86C73"/>
    <w:rsid w:val="00BB43FD"/>
    <w:rsid w:val="00BB5D5C"/>
    <w:rsid w:val="00C07A21"/>
    <w:rsid w:val="00C2272D"/>
    <w:rsid w:val="00C24881"/>
    <w:rsid w:val="00C3249F"/>
    <w:rsid w:val="00C4773A"/>
    <w:rsid w:val="00C5486C"/>
    <w:rsid w:val="00C5530C"/>
    <w:rsid w:val="00C70AE6"/>
    <w:rsid w:val="00C72017"/>
    <w:rsid w:val="00CA5CCB"/>
    <w:rsid w:val="00CC76A6"/>
    <w:rsid w:val="00CF16D3"/>
    <w:rsid w:val="00D074FA"/>
    <w:rsid w:val="00DB049B"/>
    <w:rsid w:val="00DB622B"/>
    <w:rsid w:val="00DD07A9"/>
    <w:rsid w:val="00E045BF"/>
    <w:rsid w:val="00E04F9C"/>
    <w:rsid w:val="00E056FC"/>
    <w:rsid w:val="00E702D3"/>
    <w:rsid w:val="00EE4D10"/>
    <w:rsid w:val="00EF7D85"/>
    <w:rsid w:val="00F25BFA"/>
    <w:rsid w:val="00F2699F"/>
    <w:rsid w:val="00F50971"/>
    <w:rsid w:val="00F67157"/>
    <w:rsid w:val="00F6765C"/>
    <w:rsid w:val="00FA74B3"/>
    <w:rsid w:val="00FA78D8"/>
    <w:rsid w:val="00FE1D31"/>
    <w:rsid w:val="00FF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page number" w:locked="1" w:semiHidden="0" w:uiPriority="0" w:unhideWhenUsed="0"/>
    <w:lsdException w:name="endnote tex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D58CD"/>
    <w:pPr>
      <w:widowControl w:val="0"/>
      <w:spacing w:line="360" w:lineRule="auto"/>
      <w:ind w:firstLine="420"/>
      <w:jc w:val="both"/>
    </w:pPr>
    <w:rPr>
      <w:rFonts w:ascii="宋体" w:hAnsi="宋体" w:cs="宋体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C2272D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黑体" w:eastAsia="黑体" w:hAnsi="黑体" w:cs="黑体"/>
      <w:kern w:val="3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80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黑体" w:eastAsia="黑体" w:hAnsi="黑体" w:cs="黑体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080D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ascii="黑体" w:eastAsia="黑体" w:hAnsi="黑体" w:cs="黑体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272D"/>
    <w:rPr>
      <w:rFonts w:ascii="黑体" w:eastAsia="黑体" w:hAnsi="黑体" w:cs="黑体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B080D"/>
    <w:rPr>
      <w:rFonts w:ascii="黑体" w:eastAsia="黑体" w:hAnsi="黑体" w:cs="黑体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B080D"/>
    <w:rPr>
      <w:rFonts w:ascii="黑体" w:eastAsia="黑体" w:hAnsi="黑体" w:cs="黑体"/>
      <w:sz w:val="24"/>
      <w:szCs w:val="24"/>
    </w:rPr>
  </w:style>
  <w:style w:type="paragraph" w:styleId="Footer">
    <w:name w:val="footer"/>
    <w:basedOn w:val="Normal"/>
    <w:link w:val="FooterChar"/>
    <w:uiPriority w:val="99"/>
    <w:rsid w:val="00C2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2272D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C2272D"/>
  </w:style>
  <w:style w:type="paragraph" w:styleId="ListParagraph">
    <w:name w:val="List Paragraph"/>
    <w:basedOn w:val="Normal"/>
    <w:uiPriority w:val="99"/>
    <w:qFormat/>
    <w:rsid w:val="00C2272D"/>
    <w:pPr>
      <w:ind w:firstLineChars="200" w:firstLine="200"/>
    </w:pPr>
  </w:style>
  <w:style w:type="paragraph" w:styleId="Header">
    <w:name w:val="header"/>
    <w:basedOn w:val="Normal"/>
    <w:link w:val="HeaderChar"/>
    <w:uiPriority w:val="99"/>
    <w:rsid w:val="0067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7262D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97A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7A04"/>
    <w:rPr>
      <w:rFonts w:ascii="Times New Roman" w:eastAsia="宋体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F2699F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2699F"/>
    <w:rPr>
      <w:rFonts w:ascii="Cambria" w:eastAsia="宋体" w:hAnsi="Cambria" w:cs="Cambria"/>
      <w:b/>
      <w:bCs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8B5F6B"/>
    <w:pPr>
      <w:jc w:val="center"/>
    </w:pPr>
    <w:rPr>
      <w:b/>
      <w:bCs/>
      <w:sz w:val="21"/>
      <w:szCs w:val="21"/>
    </w:rPr>
  </w:style>
  <w:style w:type="paragraph" w:styleId="TOCHeading">
    <w:name w:val="TOC Heading"/>
    <w:basedOn w:val="Heading1"/>
    <w:next w:val="Normal"/>
    <w:uiPriority w:val="99"/>
    <w:qFormat/>
    <w:rsid w:val="001B117B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宋体" w:hAnsi="Cambria" w:cs="Cambria"/>
      <w:b/>
      <w:bCs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semiHidden/>
    <w:rsid w:val="001B117B"/>
  </w:style>
  <w:style w:type="paragraph" w:styleId="TOC2">
    <w:name w:val="toc 2"/>
    <w:basedOn w:val="Normal"/>
    <w:next w:val="Normal"/>
    <w:autoRedefine/>
    <w:uiPriority w:val="99"/>
    <w:semiHidden/>
    <w:rsid w:val="001B117B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semiHidden/>
    <w:rsid w:val="001B117B"/>
    <w:pPr>
      <w:ind w:leftChars="400" w:left="840"/>
    </w:pPr>
  </w:style>
  <w:style w:type="character" w:styleId="Hyperlink">
    <w:name w:val="Hyperlink"/>
    <w:basedOn w:val="DefaultParagraphFont"/>
    <w:uiPriority w:val="99"/>
    <w:rsid w:val="001B117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98772A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8772A"/>
    <w:rPr>
      <w:rFonts w:ascii="Cambria" w:eastAsia="宋体" w:hAnsi="Cambria" w:cs="Cambria"/>
      <w:b/>
      <w:bCs/>
      <w:kern w:val="28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4E100D"/>
    <w:pPr>
      <w:tabs>
        <w:tab w:val="left" w:pos="498"/>
      </w:tabs>
      <w:spacing w:line="240" w:lineRule="auto"/>
      <w:ind w:left="200" w:hangingChars="200" w:hanging="200"/>
    </w:pPr>
    <w:rPr>
      <w:rFonts w:ascii="Times New Roman" w:hAnsi="Times New Roman" w:cs="Times New Roman"/>
      <w:sz w:val="21"/>
      <w:szCs w:val="21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4E100D"/>
    <w:rPr>
      <w:rFonts w:ascii="Times New Roman" w:eastAsia="宋体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E045BF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3C16"/>
    <w:rPr>
      <w:rFonts w:ascii="宋体" w:hAnsi="宋体" w:cs="宋体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E045BF"/>
    <w:pPr>
      <w:tabs>
        <w:tab w:val="left" w:pos="0"/>
      </w:tabs>
      <w:spacing w:after="0" w:line="300" w:lineRule="auto"/>
      <w:ind w:leftChars="0" w:left="0" w:firstLine="5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83C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01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1055</TotalTime>
  <Pages>1</Pages>
  <Words>37</Words>
  <Characters>213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Gu~</dc:creator>
  <cp:keywords/>
  <dc:description/>
  <cp:lastModifiedBy>Windows 用户</cp:lastModifiedBy>
  <cp:revision>52</cp:revision>
  <cp:lastPrinted>2015-12-23T00:51:00Z</cp:lastPrinted>
  <dcterms:created xsi:type="dcterms:W3CDTF">2015-12-09T01:53:00Z</dcterms:created>
  <dcterms:modified xsi:type="dcterms:W3CDTF">2017-11-16T06:52:00Z</dcterms:modified>
</cp:coreProperties>
</file>